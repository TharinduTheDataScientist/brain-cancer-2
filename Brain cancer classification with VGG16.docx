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1A51" w14:textId="365563D9" w:rsidR="002100FC" w:rsidRDefault="00386D1E" w:rsidP="00A6423A">
      <w:r>
        <w:t>Brain cancer classification with VGG16-pretrained</w:t>
      </w:r>
    </w:p>
    <w:p w14:paraId="0986CB25" w14:textId="44353277" w:rsidR="00386D1E" w:rsidRDefault="00386D1E" w:rsidP="00A6423A"/>
    <w:p w14:paraId="24FA17EB" w14:textId="5E083C6B" w:rsidR="00386D1E" w:rsidRDefault="00386D1E" w:rsidP="00A6423A">
      <w:r>
        <w:t>Intro</w:t>
      </w:r>
    </w:p>
    <w:p w14:paraId="6BE6C2EC" w14:textId="325A2768" w:rsidR="00386D1E" w:rsidRDefault="00386D1E" w:rsidP="00A6423A">
      <w:r>
        <w:t xml:space="preserve">Explain </w:t>
      </w:r>
      <w:proofErr w:type="spellStart"/>
      <w:r>
        <w:t>abit</w:t>
      </w:r>
      <w:proofErr w:type="spellEnd"/>
      <w:r>
        <w:t xml:space="preserve"> about the 4 classes.</w:t>
      </w:r>
    </w:p>
    <w:p w14:paraId="1A3A6E25" w14:textId="77777777" w:rsidR="00386D1E" w:rsidRDefault="00386D1E" w:rsidP="00A6423A"/>
    <w:p w14:paraId="76E3A175" w14:textId="635552D1" w:rsidR="00386D1E" w:rsidRDefault="00386D1E" w:rsidP="00A6423A">
      <w:r>
        <w:t>Source: Kaggle link</w:t>
      </w:r>
    </w:p>
    <w:p w14:paraId="3378225B" w14:textId="77777777" w:rsidR="00386D1E" w:rsidRDefault="00386D1E" w:rsidP="00A6423A"/>
    <w:p w14:paraId="639C26AF" w14:textId="6CEB677E" w:rsidR="00386D1E" w:rsidRDefault="00386D1E" w:rsidP="00A6423A">
      <w:r>
        <w:t xml:space="preserve">Iteration stages: output </w:t>
      </w:r>
      <w:proofErr w:type="gramStart"/>
      <w:r>
        <w:t>Dense(</w:t>
      </w:r>
      <w:proofErr w:type="gramEnd"/>
      <w:r>
        <w:t xml:space="preserve">4, </w:t>
      </w:r>
      <w:proofErr w:type="spellStart"/>
      <w:r>
        <w:t>softmax</w:t>
      </w:r>
      <w:proofErr w:type="spellEnd"/>
      <w:r>
        <w:t>)</w:t>
      </w:r>
    </w:p>
    <w:p w14:paraId="71F67924" w14:textId="77777777" w:rsidR="00386D1E" w:rsidRDefault="00386D1E" w:rsidP="00A6423A">
      <w:r>
        <w:t>1</w:t>
      </w:r>
      <w:r w:rsidRPr="00386D1E">
        <w:rPr>
          <w:vertAlign w:val="superscript"/>
        </w:rPr>
        <w:t>st</w:t>
      </w:r>
      <w:r>
        <w:t xml:space="preserve"> – Resnet151 overfitting</w:t>
      </w:r>
    </w:p>
    <w:p w14:paraId="343EF1AA" w14:textId="6CE452F5" w:rsidR="00386D1E" w:rsidRDefault="00386D1E" w:rsidP="00A6423A">
      <w:r>
        <w:t>2</w:t>
      </w:r>
      <w:r w:rsidRPr="00386D1E">
        <w:rPr>
          <w:vertAlign w:val="superscript"/>
        </w:rPr>
        <w:t>nd</w:t>
      </w:r>
      <w:r>
        <w:t xml:space="preserve"> Resnet50 – overfitting</w:t>
      </w:r>
    </w:p>
    <w:p w14:paraId="1B75BC12" w14:textId="26C85D77" w:rsidR="00386D1E" w:rsidRDefault="00386D1E" w:rsidP="00A6423A">
      <w:r>
        <w:t>3</w:t>
      </w:r>
      <w:r w:rsidRPr="00386D1E">
        <w:rPr>
          <w:vertAlign w:val="superscript"/>
        </w:rPr>
        <w:t>rd</w:t>
      </w:r>
      <w:r>
        <w:t xml:space="preserve"> VGG16 all layers frozen – Train accuracy plateau at 90%, </w:t>
      </w:r>
      <w:proofErr w:type="spellStart"/>
      <w:r>
        <w:t>val</w:t>
      </w:r>
      <w:proofErr w:type="spellEnd"/>
      <w:r>
        <w:t xml:space="preserve"> accuracy plateau at 86%</w:t>
      </w:r>
    </w:p>
    <w:p w14:paraId="440414EA" w14:textId="606F615E" w:rsidR="00386D1E" w:rsidRDefault="00386D1E" w:rsidP="00A6423A">
      <w:pPr>
        <w:rPr>
          <w:b/>
          <w:bCs/>
        </w:rPr>
      </w:pPr>
      <w:r w:rsidRPr="00386D1E">
        <w:rPr>
          <w:b/>
          <w:bCs/>
        </w:rPr>
        <w:t>4</w:t>
      </w:r>
      <w:r w:rsidRPr="00386D1E">
        <w:rPr>
          <w:b/>
          <w:bCs/>
          <w:vertAlign w:val="superscript"/>
        </w:rPr>
        <w:t>th</w:t>
      </w:r>
      <w:r w:rsidRPr="00386D1E">
        <w:rPr>
          <w:b/>
          <w:bCs/>
        </w:rPr>
        <w:t xml:space="preserve"> VGG16 – unfreeze last 3 layers – Final model Train accuracy 100%, test accuracy 98.25%</w:t>
      </w:r>
    </w:p>
    <w:p w14:paraId="6F9B76D3" w14:textId="77777777" w:rsidR="00386D1E" w:rsidRPr="00386D1E" w:rsidRDefault="00386D1E" w:rsidP="00A6423A">
      <w:pPr>
        <w:rPr>
          <w:b/>
          <w:bCs/>
        </w:rPr>
      </w:pPr>
    </w:p>
    <w:p w14:paraId="67AE1174" w14:textId="77777777" w:rsidR="00386D1E" w:rsidRDefault="00386D1E" w:rsidP="00A6423A"/>
    <w:p w14:paraId="45B31CB3" w14:textId="77777777" w:rsidR="00386D1E" w:rsidRPr="00A6423A" w:rsidRDefault="00386D1E" w:rsidP="00A6423A"/>
    <w:sectPr w:rsidR="00386D1E" w:rsidRPr="00A64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B5F"/>
    <w:multiLevelType w:val="hybridMultilevel"/>
    <w:tmpl w:val="9EAA8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55D4"/>
    <w:multiLevelType w:val="hybridMultilevel"/>
    <w:tmpl w:val="D996E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5488"/>
    <w:multiLevelType w:val="hybridMultilevel"/>
    <w:tmpl w:val="5FF26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01CA6"/>
    <w:multiLevelType w:val="hybridMultilevel"/>
    <w:tmpl w:val="7A22F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D23E4"/>
    <w:multiLevelType w:val="hybridMultilevel"/>
    <w:tmpl w:val="29B43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20445"/>
    <w:multiLevelType w:val="hybridMultilevel"/>
    <w:tmpl w:val="080857C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70D5F24"/>
    <w:multiLevelType w:val="hybridMultilevel"/>
    <w:tmpl w:val="8B9A0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B3FF0"/>
    <w:multiLevelType w:val="hybridMultilevel"/>
    <w:tmpl w:val="2EE2F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054ED"/>
    <w:multiLevelType w:val="hybridMultilevel"/>
    <w:tmpl w:val="7E3E8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757413">
    <w:abstractNumId w:val="6"/>
  </w:num>
  <w:num w:numId="2" w16cid:durableId="278728550">
    <w:abstractNumId w:val="7"/>
  </w:num>
  <w:num w:numId="3" w16cid:durableId="536965156">
    <w:abstractNumId w:val="8"/>
  </w:num>
  <w:num w:numId="4" w16cid:durableId="723867119">
    <w:abstractNumId w:val="0"/>
  </w:num>
  <w:num w:numId="5" w16cid:durableId="1747190517">
    <w:abstractNumId w:val="2"/>
  </w:num>
  <w:num w:numId="6" w16cid:durableId="157697747">
    <w:abstractNumId w:val="4"/>
  </w:num>
  <w:num w:numId="7" w16cid:durableId="1294867229">
    <w:abstractNumId w:val="5"/>
  </w:num>
  <w:num w:numId="8" w16cid:durableId="323970816">
    <w:abstractNumId w:val="3"/>
  </w:num>
  <w:num w:numId="9" w16cid:durableId="125462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E"/>
    <w:rsid w:val="00130A28"/>
    <w:rsid w:val="001F411E"/>
    <w:rsid w:val="002100FC"/>
    <w:rsid w:val="00291DD5"/>
    <w:rsid w:val="003478AB"/>
    <w:rsid w:val="0035706B"/>
    <w:rsid w:val="00386D1E"/>
    <w:rsid w:val="004C4EBE"/>
    <w:rsid w:val="004F6968"/>
    <w:rsid w:val="005801DE"/>
    <w:rsid w:val="005E447D"/>
    <w:rsid w:val="00607ADD"/>
    <w:rsid w:val="00660754"/>
    <w:rsid w:val="006863E1"/>
    <w:rsid w:val="0068660D"/>
    <w:rsid w:val="00767B16"/>
    <w:rsid w:val="00772FC9"/>
    <w:rsid w:val="00A02F36"/>
    <w:rsid w:val="00A6423A"/>
    <w:rsid w:val="00B01EF0"/>
    <w:rsid w:val="00BA0591"/>
    <w:rsid w:val="00CB1B9A"/>
    <w:rsid w:val="00CC17D6"/>
    <w:rsid w:val="00CE2D7C"/>
    <w:rsid w:val="00DF370B"/>
    <w:rsid w:val="00E37D90"/>
    <w:rsid w:val="00E413DB"/>
    <w:rsid w:val="00EC0310"/>
    <w:rsid w:val="00F81C64"/>
    <w:rsid w:val="00F840B3"/>
    <w:rsid w:val="00F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5D3E"/>
  <w15:chartTrackingRefBased/>
  <w15:docId w15:val="{CF85FB7B-379F-482F-A316-166F9F04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7C"/>
    <w:pPr>
      <w:keepNext/>
      <w:keepLines/>
      <w:shd w:val="clear" w:color="auto" w:fill="B4C6E7" w:themeFill="accent1" w:themeFillTint="66"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7C"/>
    <w:pPr>
      <w:keepNext/>
      <w:keepLines/>
      <w:shd w:val="clear" w:color="auto" w:fill="C5E0B3" w:themeFill="accent6" w:themeFillTint="66"/>
      <w:spacing w:before="40" w:after="0"/>
      <w:outlineLvl w:val="1"/>
    </w:pPr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D7C"/>
    <w:pPr>
      <w:keepNext/>
      <w:keepLines/>
      <w:shd w:val="clear" w:color="auto" w:fill="FFE599" w:themeFill="accent4" w:themeFillTint="66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7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shd w:val="clear" w:color="auto" w:fill="B4C6E7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CE2D7C"/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CE2D7C"/>
    <w:rPr>
      <w:rFonts w:asciiTheme="majorHAnsi" w:eastAsiaTheme="majorEastAsia" w:hAnsiTheme="majorHAnsi" w:cstheme="majorBidi"/>
      <w:b/>
      <w:bCs/>
      <w:color w:val="C45911" w:themeColor="accent2" w:themeShade="BF"/>
      <w:sz w:val="24"/>
      <w:szCs w:val="24"/>
      <w:shd w:val="clear" w:color="auto" w:fill="FFE599" w:themeFill="accent4" w:themeFillTint="66"/>
    </w:rPr>
  </w:style>
  <w:style w:type="paragraph" w:styleId="ListParagraph">
    <w:name w:val="List Paragraph"/>
    <w:basedOn w:val="Normal"/>
    <w:uiPriority w:val="34"/>
    <w:qFormat/>
    <w:rsid w:val="0066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\OneDrive\Documents\Custom%20Office%20Templates\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Notes_final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Yakkala</dc:creator>
  <cp:keywords/>
  <dc:description/>
  <cp:lastModifiedBy>Tharindu Yakkala Arachchilage Don</cp:lastModifiedBy>
  <cp:revision>1</cp:revision>
  <dcterms:created xsi:type="dcterms:W3CDTF">2024-02-01T06:30:00Z</dcterms:created>
  <dcterms:modified xsi:type="dcterms:W3CDTF">2024-02-01T06:35:00Z</dcterms:modified>
</cp:coreProperties>
</file>